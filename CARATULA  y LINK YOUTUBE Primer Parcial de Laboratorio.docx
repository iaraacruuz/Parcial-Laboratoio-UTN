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9679B1" w:rsidRDefault="00D54EDC" w:rsidP="00C6554A">
      <w:pPr>
        <w:pStyle w:val="Foto"/>
        <w:rPr>
          <w:noProof/>
        </w:rPr>
      </w:pPr>
      <w:r>
        <w:rPr>
          <w:noProof/>
          <w:lang w:val="es-AR" w:eastAsia="es-AR"/>
        </w:rPr>
        <w:drawing>
          <wp:inline distT="0" distB="0" distL="0" distR="0" wp14:anchorId="7A72E733">
            <wp:extent cx="4993058" cy="49930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31" cy="4997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554A" w:rsidRPr="009679B1" w:rsidRDefault="00D54EDC" w:rsidP="00C6554A">
      <w:pPr>
        <w:pStyle w:val="Puesto"/>
        <w:rPr>
          <w:noProof/>
        </w:rPr>
      </w:pPr>
      <w:r>
        <w:rPr>
          <w:noProof/>
        </w:rPr>
        <w:t>Recuperatorio Primer Parcial de Laboratorio:</w:t>
      </w:r>
    </w:p>
    <w:p w:rsidR="00C6554A" w:rsidRPr="009679B1" w:rsidRDefault="00D54EDC" w:rsidP="00C6554A">
      <w:pPr>
        <w:pStyle w:val="Subttulo"/>
        <w:rPr>
          <w:noProof/>
        </w:rPr>
      </w:pPr>
      <w:r>
        <w:rPr>
          <w:noProof/>
        </w:rPr>
        <w:t>POkemon go</w:t>
      </w:r>
    </w:p>
    <w:p w:rsidR="000F3077" w:rsidRDefault="00D54EDC" w:rsidP="00C6554A">
      <w:pPr>
        <w:pStyle w:val="Informacindecontacto"/>
        <w:rPr>
          <w:noProof/>
        </w:rPr>
      </w:pPr>
      <w:r>
        <w:rPr>
          <w:noProof/>
        </w:rPr>
        <w:t>Iara Zoe Pasquario Cruz</w:t>
      </w:r>
      <w:r w:rsidR="000F3077">
        <w:rPr>
          <w:noProof/>
          <w:lang w:bidi="es-ES"/>
        </w:rPr>
        <w:t xml:space="preserve"> |1ro “C</w:t>
      </w:r>
      <w:r>
        <w:rPr>
          <w:noProof/>
          <w:lang w:bidi="es-ES"/>
        </w:rPr>
        <w:t>”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21/06/2023</w:t>
      </w:r>
    </w:p>
    <w:p w:rsidR="000F3077" w:rsidRDefault="000F3077" w:rsidP="000F3077">
      <w:pPr>
        <w:pStyle w:val="Informacindecontacto"/>
        <w:rPr>
          <w:noProof/>
          <w:lang w:bidi="es-ES"/>
        </w:rPr>
      </w:pPr>
      <w:r>
        <w:rPr>
          <w:noProof/>
          <w:lang w:bidi="es-ES"/>
        </w:rPr>
        <w:t>Profesor: Germán Scarafilo.</w:t>
      </w:r>
    </w:p>
    <w:p w:rsidR="000F3077" w:rsidRDefault="000F3077" w:rsidP="000F3077">
      <w:pPr>
        <w:pStyle w:val="Informacindecontacto"/>
        <w:rPr>
          <w:noProof/>
          <w:lang w:bidi="es-ES"/>
        </w:rPr>
      </w:pPr>
      <w:r>
        <w:rPr>
          <w:noProof/>
          <w:lang w:bidi="es-ES"/>
        </w:rPr>
        <w:t>GRUPO: 2</w:t>
      </w:r>
    </w:p>
    <w:p w:rsidR="000F3077" w:rsidRDefault="000F3077" w:rsidP="000F3077">
      <w:pPr>
        <w:pStyle w:val="Informacindecontacto"/>
        <w:rPr>
          <w:noProof/>
          <w:lang w:bidi="es-ES"/>
        </w:rPr>
      </w:pPr>
      <w:r>
        <w:rPr>
          <w:noProof/>
          <w:lang w:bidi="es-ES"/>
        </w:rPr>
        <w:t>Tutor: Fausto Smiriglia.</w:t>
      </w:r>
      <w:r w:rsidR="00C6554A" w:rsidRPr="009679B1">
        <w:rPr>
          <w:noProof/>
          <w:lang w:bidi="es-ES"/>
        </w:rPr>
        <w:br w:type="page"/>
      </w:r>
    </w:p>
    <w:p w:rsidR="000F3077" w:rsidRDefault="000F3077" w:rsidP="000F3077">
      <w:pPr>
        <w:pStyle w:val="Informacindecontacto"/>
        <w:rPr>
          <w:noProof/>
        </w:rPr>
      </w:pPr>
    </w:p>
    <w:p w:rsidR="00C6554A" w:rsidRDefault="00D54EDC" w:rsidP="00C6554A">
      <w:pPr>
        <w:pStyle w:val="Ttulo1"/>
        <w:rPr>
          <w:noProof/>
        </w:rPr>
      </w:pPr>
      <w:r>
        <w:rPr>
          <w:noProof/>
        </w:rPr>
        <w:t>Link del video a Youtube:</w:t>
      </w:r>
    </w:p>
    <w:p w:rsidR="00D54EDC" w:rsidRDefault="00D54EDC" w:rsidP="00E5146B">
      <w:pPr>
        <w:tabs>
          <w:tab w:val="left" w:pos="5060"/>
        </w:tabs>
      </w:pPr>
      <w:hyperlink r:id="rId8" w:history="1">
        <w:r w:rsidRPr="00987E3C">
          <w:rPr>
            <w:rStyle w:val="Hipervnculo"/>
          </w:rPr>
          <w:t>https://youtu.be/JIg2zUKCQwU</w:t>
        </w:r>
      </w:hyperlink>
      <w:r w:rsidR="00E5146B">
        <w:tab/>
      </w:r>
      <w:bookmarkStart w:id="0" w:name="_GoBack"/>
      <w:bookmarkEnd w:id="0"/>
    </w:p>
    <w:p w:rsidR="00D54EDC" w:rsidRDefault="00D54EDC" w:rsidP="00D54EDC">
      <w:r>
        <w:t>Link del repositorio de GIT HUB:</w:t>
      </w:r>
    </w:p>
    <w:p w:rsidR="00D54EDC" w:rsidRDefault="00CD47CF" w:rsidP="00D54EDC">
      <w:hyperlink r:id="rId9" w:history="1">
        <w:r w:rsidR="00D54EDC" w:rsidRPr="00987E3C">
          <w:rPr>
            <w:rStyle w:val="Hipervnculo"/>
          </w:rPr>
          <w:t>https://github.com/iaraacruuz/Parcial-Laboratoio-UTN.git</w:t>
        </w:r>
      </w:hyperlink>
    </w:p>
    <w:p w:rsidR="00D54EDC" w:rsidRPr="00D54EDC" w:rsidRDefault="00D54EDC" w:rsidP="00D54EDC"/>
    <w:p w:rsidR="002C74C0" w:rsidRPr="009679B1" w:rsidRDefault="00CD47CF" w:rsidP="00D54EDC">
      <w:pPr>
        <w:rPr>
          <w:noProof/>
        </w:rPr>
      </w:pPr>
    </w:p>
    <w:sectPr w:rsidR="002C74C0" w:rsidRPr="009679B1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7CF" w:rsidRDefault="00CD47CF" w:rsidP="00C6554A">
      <w:pPr>
        <w:spacing w:before="0" w:after="0" w:line="240" w:lineRule="auto"/>
      </w:pPr>
      <w:r>
        <w:separator/>
      </w:r>
    </w:p>
  </w:endnote>
  <w:endnote w:type="continuationSeparator" w:id="0">
    <w:p w:rsidR="00CD47CF" w:rsidRDefault="00CD47C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0F3077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7CF" w:rsidRDefault="00CD47CF" w:rsidP="00C6554A">
      <w:pPr>
        <w:spacing w:before="0" w:after="0" w:line="240" w:lineRule="auto"/>
      </w:pPr>
      <w:r>
        <w:separator/>
      </w:r>
    </w:p>
  </w:footnote>
  <w:footnote w:type="continuationSeparator" w:id="0">
    <w:p w:rsidR="00CD47CF" w:rsidRDefault="00CD47C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DC"/>
    <w:rsid w:val="000F3077"/>
    <w:rsid w:val="002554CD"/>
    <w:rsid w:val="00293B83"/>
    <w:rsid w:val="002B4294"/>
    <w:rsid w:val="00333D0D"/>
    <w:rsid w:val="003D555A"/>
    <w:rsid w:val="0042478E"/>
    <w:rsid w:val="004C049F"/>
    <w:rsid w:val="005000E2"/>
    <w:rsid w:val="0051785D"/>
    <w:rsid w:val="006A3CE7"/>
    <w:rsid w:val="0089714F"/>
    <w:rsid w:val="00897560"/>
    <w:rsid w:val="009679B1"/>
    <w:rsid w:val="00986062"/>
    <w:rsid w:val="00C6554A"/>
    <w:rsid w:val="00CB0705"/>
    <w:rsid w:val="00CD47CF"/>
    <w:rsid w:val="00D54EDC"/>
    <w:rsid w:val="00E5146B"/>
    <w:rsid w:val="00EB6E5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7E8C33-32CC-4302-9E91-A4F3558C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Puesto">
    <w:name w:val="Title"/>
    <w:basedOn w:val="Normal"/>
    <w:link w:val="Puest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Ig2zUKCQw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araacruuz/Parcial-Laboratoio-UTN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0</TotalTime>
  <Pages>2</Pages>
  <Words>66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2023-06-20T15:53:00Z</dcterms:created>
  <dcterms:modified xsi:type="dcterms:W3CDTF">2023-06-20T15:53:00Z</dcterms:modified>
</cp:coreProperties>
</file>